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9E405" w14:textId="77777777"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993A33">
        <w:rPr>
          <w:rFonts w:hint="eastAsia"/>
          <w:color w:val="0070C0"/>
          <w:sz w:val="36"/>
        </w:rPr>
        <w:t>“影音微评”微信公众号</w:t>
      </w:r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2F1D66FD" w14:textId="25825DEB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0B6430">
        <w:rPr>
          <w:rFonts w:hint="eastAsia"/>
          <w:color w:val="0070C0"/>
        </w:rPr>
        <w:t>2016-11-16</w:t>
      </w:r>
      <w:bookmarkStart w:id="0" w:name="_GoBack"/>
      <w:bookmarkEnd w:id="0"/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241078">
        <w:rPr>
          <w:rFonts w:hint="eastAsia"/>
          <w:color w:val="0070C0"/>
        </w:rPr>
        <w:t>2016-11-22</w:t>
      </w:r>
      <w:r w:rsidR="001B6818" w:rsidRPr="00AA2AFB">
        <w:rPr>
          <w:rFonts w:hint="eastAsia"/>
          <w:color w:val="0070C0"/>
        </w:rPr>
        <w:t>]</w:t>
      </w:r>
    </w:p>
    <w:p w14:paraId="1604C337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241078">
        <w:rPr>
          <w:rFonts w:hint="eastAsia"/>
          <w:color w:val="0070C0"/>
        </w:rPr>
        <w:t>王天雷</w:t>
      </w:r>
      <w:r w:rsidRPr="00AA2AFB">
        <w:rPr>
          <w:rFonts w:hint="eastAsia"/>
          <w:color w:val="0070C0"/>
        </w:rPr>
        <w:t>]</w:t>
      </w:r>
    </w:p>
    <w:p w14:paraId="4FC1DD83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项目仪表板</w:t>
      </w:r>
      <w:commentRangeEnd w:id="1"/>
      <w:r w:rsidR="00C35E18">
        <w:rPr>
          <w:rStyle w:val="a8"/>
        </w:rPr>
        <w:commentReference w:id="1"/>
      </w:r>
    </w:p>
    <w:p w14:paraId="5B5BBDD5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698E8D03" w14:textId="77777777"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75451FFE" wp14:editId="77E9514D">
            <wp:extent cx="4200525" cy="24669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C496DD" w14:textId="77777777"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3CDC6FE8" w14:textId="77777777"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4CE0E4E4" wp14:editId="6AB9EAA6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BDE607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32E9712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0D66898C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31B78AF0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959F32D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3AD2E4F5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7A65C27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14:paraId="542A1324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796BCAC0" wp14:editId="374E2FE5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2D3726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7AA99C4B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4D903FAE" wp14:editId="31E7C7BC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7DDF43D" w14:textId="77777777" w:rsidR="00D85F3B" w:rsidRPr="00AA2AFB" w:rsidRDefault="00D85F3B" w:rsidP="002E207F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78EF9FE6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23E642C0" wp14:editId="539B9637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D62F4C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02E12A17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13185FAB" w14:textId="77777777" w:rsidR="00D85F3B" w:rsidRPr="00AA2AFB" w:rsidRDefault="00D85F3B" w:rsidP="002E207F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14:paraId="291AD627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12DEAD5A" wp14:editId="03AD025B">
            <wp:extent cx="4076700" cy="2181225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5965509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7348FCF4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上周安排</w:t>
      </w:r>
      <w:commentRangeEnd w:id="2"/>
      <w:r w:rsidR="004F5D57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0"/>
        <w:gridCol w:w="2281"/>
        <w:gridCol w:w="1414"/>
        <w:gridCol w:w="1607"/>
      </w:tblGrid>
      <w:tr w:rsidR="00E30B23" w14:paraId="29ADB10A" w14:textId="77777777" w:rsidTr="004E074B">
        <w:tc>
          <w:tcPr>
            <w:tcW w:w="3227" w:type="dxa"/>
            <w:shd w:val="clear" w:color="auto" w:fill="D9D9D9" w:themeFill="background1" w:themeFillShade="D9"/>
          </w:tcPr>
          <w:p w14:paraId="521D0FCE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FF432B8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64A915E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45B7726E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3FB59539" w14:textId="77777777" w:rsidTr="004E074B">
        <w:tc>
          <w:tcPr>
            <w:tcW w:w="3227" w:type="dxa"/>
          </w:tcPr>
          <w:p w14:paraId="076DA6A0" w14:textId="77777777" w:rsidR="00E30B23" w:rsidRPr="00AC4BA2" w:rsidRDefault="002E207F" w:rsidP="000A3B88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完善自己负责的界面设计（二改）</w:t>
            </w:r>
          </w:p>
        </w:tc>
        <w:tc>
          <w:tcPr>
            <w:tcW w:w="2268" w:type="dxa"/>
          </w:tcPr>
          <w:p w14:paraId="149E0160" w14:textId="77777777" w:rsidR="00E30B23" w:rsidRPr="00AC4BA2" w:rsidRDefault="002E207F" w:rsidP="00136271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11-09~2016-11-15</w:t>
            </w:r>
          </w:p>
        </w:tc>
        <w:tc>
          <w:tcPr>
            <w:tcW w:w="1417" w:type="dxa"/>
          </w:tcPr>
          <w:p w14:paraId="0CA76AAA" w14:textId="77777777" w:rsidR="00E30B23" w:rsidRPr="00AC4BA2" w:rsidRDefault="002E207F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0DB3A45F" w14:textId="77777777" w:rsidR="00E30B23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D3711" w14:paraId="242B0EC9" w14:textId="77777777" w:rsidTr="004E074B">
        <w:tc>
          <w:tcPr>
            <w:tcW w:w="3227" w:type="dxa"/>
          </w:tcPr>
          <w:p w14:paraId="342A74D7" w14:textId="77777777" w:rsidR="00DD3711" w:rsidRPr="00AC4BA2" w:rsidRDefault="002E207F" w:rsidP="00F64FBB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编写自己负责界面的思维导图</w:t>
            </w:r>
          </w:p>
        </w:tc>
        <w:tc>
          <w:tcPr>
            <w:tcW w:w="2268" w:type="dxa"/>
          </w:tcPr>
          <w:p w14:paraId="5BD11A5F" w14:textId="77777777" w:rsidR="00DD3711" w:rsidRPr="00AC4BA2" w:rsidRDefault="002E207F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Pr="005C59E4">
              <w:rPr>
                <w:rFonts w:hint="eastAsia"/>
                <w:color w:val="0070C0"/>
              </w:rPr>
              <w:t>-1</w:t>
            </w:r>
            <w:r>
              <w:rPr>
                <w:rFonts w:hint="eastAsia"/>
                <w:color w:val="0070C0"/>
              </w:rPr>
              <w:t>4~2016-11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1417" w:type="dxa"/>
          </w:tcPr>
          <w:p w14:paraId="7FED862D" w14:textId="77777777" w:rsidR="00DD3711" w:rsidRPr="00AC4BA2" w:rsidRDefault="002E207F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56415A1E" w14:textId="77777777" w:rsidR="00DD3711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36908" w14:paraId="04258EAC" w14:textId="77777777" w:rsidTr="004E074B">
        <w:tc>
          <w:tcPr>
            <w:tcW w:w="3227" w:type="dxa"/>
          </w:tcPr>
          <w:p w14:paraId="22E2FF5A" w14:textId="77777777" w:rsidR="00A36908" w:rsidRPr="00AC4BA2" w:rsidRDefault="002E207F" w:rsidP="00F64FBB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讨论界面功能</w:t>
            </w:r>
            <w:r>
              <w:rPr>
                <w:rFonts w:hint="eastAsia"/>
                <w:color w:val="0070C0"/>
              </w:rPr>
              <w:t>的</w:t>
            </w:r>
            <w:r>
              <w:rPr>
                <w:color w:val="0070C0"/>
              </w:rPr>
              <w:t>进一步改动</w:t>
            </w:r>
          </w:p>
        </w:tc>
        <w:tc>
          <w:tcPr>
            <w:tcW w:w="2268" w:type="dxa"/>
          </w:tcPr>
          <w:p w14:paraId="796ADA5C" w14:textId="77777777" w:rsidR="00A36908" w:rsidRPr="00AB5439" w:rsidRDefault="002E207F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1417" w:type="dxa"/>
          </w:tcPr>
          <w:p w14:paraId="1348043E" w14:textId="77777777" w:rsidR="00A36908" w:rsidRPr="00AC4BA2" w:rsidRDefault="002E207F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4CD78C13" w14:textId="77777777" w:rsidR="00A36908" w:rsidRPr="00AC4BA2" w:rsidRDefault="0005740E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2FDF00D3" w14:textId="77777777"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本周执行情况</w:t>
      </w:r>
      <w:commentRangeEnd w:id="3"/>
      <w:r w:rsidR="00EC74FA">
        <w:rPr>
          <w:rStyle w:val="a8"/>
        </w:rPr>
        <w:commentReference w:id="3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14:paraId="2D1998A6" w14:textId="77777777" w:rsidTr="004E074B">
        <w:tc>
          <w:tcPr>
            <w:tcW w:w="3179" w:type="dxa"/>
            <w:shd w:val="clear" w:color="auto" w:fill="D9D9D9" w:themeFill="background1" w:themeFillShade="D9"/>
          </w:tcPr>
          <w:p w14:paraId="192F7C2A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4DBB251C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F8B7273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43B25FFF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14:paraId="20D31D7F" w14:textId="77777777" w:rsidTr="004E074B">
        <w:tc>
          <w:tcPr>
            <w:tcW w:w="3179" w:type="dxa"/>
          </w:tcPr>
          <w:p w14:paraId="4A01D812" w14:textId="77777777" w:rsidR="004E074B" w:rsidRPr="005C59E4" w:rsidRDefault="00091606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架构数据库模型</w:t>
            </w:r>
          </w:p>
        </w:tc>
        <w:tc>
          <w:tcPr>
            <w:tcW w:w="2353" w:type="dxa"/>
          </w:tcPr>
          <w:p w14:paraId="43CAF41E" w14:textId="77777777" w:rsidR="004E074B" w:rsidRPr="005C59E4" w:rsidRDefault="002E207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1457" w:type="dxa"/>
          </w:tcPr>
          <w:p w14:paraId="5C040AF9" w14:textId="77777777" w:rsidR="004E074B" w:rsidRDefault="002E207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王天雷、赵静华</w:t>
            </w:r>
          </w:p>
        </w:tc>
        <w:tc>
          <w:tcPr>
            <w:tcW w:w="1533" w:type="dxa"/>
          </w:tcPr>
          <w:p w14:paraId="2225D7C3" w14:textId="77777777"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14:paraId="7A64935F" w14:textId="77777777" w:rsidTr="004E074B">
        <w:tc>
          <w:tcPr>
            <w:tcW w:w="3179" w:type="dxa"/>
          </w:tcPr>
          <w:p w14:paraId="5E1F59D1" w14:textId="77777777" w:rsidR="004E074B" w:rsidRPr="005C59E4" w:rsidRDefault="00091606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编写数据库设计文档</w:t>
            </w:r>
          </w:p>
        </w:tc>
        <w:tc>
          <w:tcPr>
            <w:tcW w:w="2353" w:type="dxa"/>
          </w:tcPr>
          <w:p w14:paraId="73C5881B" w14:textId="77777777" w:rsidR="004E074B" w:rsidRPr="005C59E4" w:rsidRDefault="002E207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Pr="005C59E4">
              <w:rPr>
                <w:rFonts w:hint="eastAsia"/>
                <w:color w:val="0070C0"/>
              </w:rPr>
              <w:t>-1</w:t>
            </w:r>
            <w:r>
              <w:rPr>
                <w:rFonts w:hint="eastAsia"/>
                <w:color w:val="0070C0"/>
              </w:rPr>
              <w:t>6~2016-11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1457" w:type="dxa"/>
          </w:tcPr>
          <w:p w14:paraId="7C036433" w14:textId="77777777" w:rsidR="004E074B" w:rsidRDefault="002E207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赵静华、王天雷</w:t>
            </w:r>
            <w:r w:rsidR="00091606">
              <w:rPr>
                <w:rFonts w:hint="eastAsia"/>
                <w:color w:val="0070C0"/>
              </w:rPr>
              <w:t>、朱涛</w:t>
            </w:r>
          </w:p>
        </w:tc>
        <w:tc>
          <w:tcPr>
            <w:tcW w:w="1533" w:type="dxa"/>
          </w:tcPr>
          <w:p w14:paraId="2927E40D" w14:textId="77777777"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14:paraId="72DF6514" w14:textId="77777777" w:rsidTr="004E074B">
        <w:tc>
          <w:tcPr>
            <w:tcW w:w="3179" w:type="dxa"/>
          </w:tcPr>
          <w:p w14:paraId="7F769CBE" w14:textId="77777777" w:rsidR="004E074B" w:rsidRPr="005C59E4" w:rsidRDefault="002E207F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编写</w:t>
            </w:r>
            <w:r w:rsidR="00091606">
              <w:rPr>
                <w:color w:val="0070C0"/>
              </w:rPr>
              <w:t>并整理</w:t>
            </w:r>
            <w:r>
              <w:rPr>
                <w:color w:val="0070C0"/>
              </w:rPr>
              <w:t>系统设计文档</w:t>
            </w:r>
          </w:p>
        </w:tc>
        <w:tc>
          <w:tcPr>
            <w:tcW w:w="2353" w:type="dxa"/>
          </w:tcPr>
          <w:p w14:paraId="04682155" w14:textId="77777777" w:rsidR="004E074B" w:rsidRPr="005C59E4" w:rsidRDefault="002E207F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</w:t>
            </w:r>
            <w:r w:rsidRPr="005C59E4">
              <w:rPr>
                <w:rFonts w:hint="eastAsia"/>
                <w:color w:val="0070C0"/>
              </w:rPr>
              <w:t>22</w:t>
            </w:r>
          </w:p>
        </w:tc>
        <w:tc>
          <w:tcPr>
            <w:tcW w:w="1457" w:type="dxa"/>
          </w:tcPr>
          <w:p w14:paraId="29D37A8B" w14:textId="77777777" w:rsidR="004E074B" w:rsidRDefault="002E207F" w:rsidP="00091606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刘仁、吴世林、高康康、</w:t>
            </w:r>
          </w:p>
        </w:tc>
        <w:tc>
          <w:tcPr>
            <w:tcW w:w="1533" w:type="dxa"/>
          </w:tcPr>
          <w:p w14:paraId="3110F6F8" w14:textId="77777777"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7F359A10" w14:textId="77777777" w:rsidR="004E074B" w:rsidRPr="0005740E" w:rsidRDefault="004E074B" w:rsidP="00993A33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466443EF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 w:rsidR="00EC74FA">
        <w:rPr>
          <w:rStyle w:val="a8"/>
        </w:rPr>
        <w:commentReference w:id="4"/>
      </w:r>
    </w:p>
    <w:p w14:paraId="0F8F05DD" w14:textId="77777777" w:rsidR="00091606" w:rsidRPr="00091606" w:rsidRDefault="00091606" w:rsidP="00091606">
      <w:pPr>
        <w:spacing w:line="240" w:lineRule="auto"/>
        <w:rPr>
          <w:color w:val="0070C0"/>
        </w:rPr>
      </w:pPr>
      <w:r w:rsidRPr="00091606">
        <w:rPr>
          <w:color w:val="0070C0"/>
        </w:rPr>
        <w:t>数据库的</w:t>
      </w:r>
      <w:r>
        <w:rPr>
          <w:color w:val="0070C0"/>
        </w:rPr>
        <w:t>分析分类</w:t>
      </w:r>
      <w:r>
        <w:rPr>
          <w:rFonts w:hint="eastAsia"/>
          <w:color w:val="0070C0"/>
        </w:rPr>
        <w:t>，</w:t>
      </w:r>
      <w:r>
        <w:rPr>
          <w:color w:val="0070C0"/>
        </w:rPr>
        <w:t>数据库的命名与数据模型的架构</w:t>
      </w:r>
      <w:r>
        <w:rPr>
          <w:rFonts w:hint="eastAsia"/>
          <w:color w:val="0070C0"/>
        </w:rPr>
        <w:t>，</w:t>
      </w:r>
      <w:r>
        <w:rPr>
          <w:color w:val="0070C0"/>
        </w:rPr>
        <w:t>数据间关系的理解</w:t>
      </w:r>
      <w:r>
        <w:rPr>
          <w:rFonts w:hint="eastAsia"/>
          <w:color w:val="0070C0"/>
        </w:rPr>
        <w:t>。</w:t>
      </w:r>
    </w:p>
    <w:p w14:paraId="7CE0A12F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14:paraId="274CAAB4" w14:textId="77777777" w:rsidTr="00757293">
        <w:tc>
          <w:tcPr>
            <w:tcW w:w="3085" w:type="dxa"/>
            <w:shd w:val="clear" w:color="auto" w:fill="D9D9D9" w:themeFill="background1" w:themeFillShade="D9"/>
          </w:tcPr>
          <w:p w14:paraId="5094873A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D149F59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B320D05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5A2A640A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3933BE7D" w14:textId="77777777" w:rsidTr="00757293">
        <w:tc>
          <w:tcPr>
            <w:tcW w:w="3085" w:type="dxa"/>
          </w:tcPr>
          <w:p w14:paraId="433D716A" w14:textId="77777777" w:rsidR="00E30B23" w:rsidRPr="004E074B" w:rsidRDefault="00091606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细致</w:t>
            </w:r>
            <w:r w:rsidR="002E207F">
              <w:rPr>
                <w:rFonts w:hint="eastAsia"/>
                <w:color w:val="0070C0"/>
              </w:rPr>
              <w:t>完善各自负责页面设计（三改）</w:t>
            </w:r>
          </w:p>
        </w:tc>
        <w:tc>
          <w:tcPr>
            <w:tcW w:w="2410" w:type="dxa"/>
          </w:tcPr>
          <w:p w14:paraId="2734C7ED" w14:textId="77777777" w:rsidR="00E30B23" w:rsidRPr="005C59E4" w:rsidRDefault="002E207F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19357A">
              <w:rPr>
                <w:rFonts w:hint="eastAsia"/>
                <w:color w:val="0070C0"/>
              </w:rPr>
              <w:t>23~2016-11-29</w:t>
            </w:r>
          </w:p>
        </w:tc>
        <w:tc>
          <w:tcPr>
            <w:tcW w:w="1417" w:type="dxa"/>
          </w:tcPr>
          <w:p w14:paraId="2EE68F76" w14:textId="77777777" w:rsidR="00E30B23" w:rsidRPr="005C59E4" w:rsidRDefault="0019357A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5E1A7CD4" w14:textId="77777777"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091606" w14:paraId="182C7AB4" w14:textId="77777777" w:rsidTr="00757293">
        <w:tc>
          <w:tcPr>
            <w:tcW w:w="3085" w:type="dxa"/>
          </w:tcPr>
          <w:p w14:paraId="111F835A" w14:textId="77777777" w:rsidR="00091606" w:rsidRDefault="00091606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处理页面功能的规划设计</w:t>
            </w:r>
          </w:p>
        </w:tc>
        <w:tc>
          <w:tcPr>
            <w:tcW w:w="2410" w:type="dxa"/>
          </w:tcPr>
          <w:p w14:paraId="00FEC12E" w14:textId="77777777" w:rsidR="00091606" w:rsidRDefault="00091606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2016-11-23~</w:t>
            </w:r>
            <w:r>
              <w:rPr>
                <w:color w:val="0070C0"/>
              </w:rPr>
              <w:t>2016-11-25</w:t>
            </w:r>
          </w:p>
        </w:tc>
        <w:tc>
          <w:tcPr>
            <w:tcW w:w="1417" w:type="dxa"/>
          </w:tcPr>
          <w:p w14:paraId="4845BF01" w14:textId="77777777" w:rsidR="00091606" w:rsidRDefault="00091606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36BD532B" w14:textId="77777777" w:rsidR="00091606" w:rsidRPr="005C59E4" w:rsidRDefault="00091606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56F57" w14:paraId="2EFBBDD9" w14:textId="77777777" w:rsidTr="00757293">
        <w:tc>
          <w:tcPr>
            <w:tcW w:w="3085" w:type="dxa"/>
          </w:tcPr>
          <w:p w14:paraId="7D6C1C4F" w14:textId="77777777" w:rsidR="00C56F57" w:rsidRPr="005C59E4" w:rsidRDefault="0019357A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编写各自负责的页面的静态页</w:t>
            </w:r>
          </w:p>
        </w:tc>
        <w:tc>
          <w:tcPr>
            <w:tcW w:w="2410" w:type="dxa"/>
          </w:tcPr>
          <w:p w14:paraId="3787097F" w14:textId="77777777" w:rsidR="00C56F57" w:rsidRPr="005C59E4" w:rsidRDefault="0019357A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2016-11-23~2016-11</w:t>
            </w:r>
            <w:r w:rsidR="00C56F57" w:rsidRPr="005C59E4">
              <w:rPr>
                <w:rFonts w:hint="eastAsia"/>
                <w:color w:val="0070C0"/>
              </w:rPr>
              <w:t>-</w:t>
            </w:r>
            <w:r w:rsidR="00C56F57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9</w:t>
            </w:r>
          </w:p>
        </w:tc>
        <w:tc>
          <w:tcPr>
            <w:tcW w:w="1417" w:type="dxa"/>
          </w:tcPr>
          <w:p w14:paraId="52841E49" w14:textId="77777777" w:rsidR="00C56F57" w:rsidRPr="005C59E4" w:rsidRDefault="0019357A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318AA57F" w14:textId="77777777" w:rsidR="00C56F57" w:rsidRPr="005C59E4" w:rsidRDefault="0092202E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0AAEF6F7" w14:textId="77777777"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engYi" w:date="2016-07-14T17:29:00Z" w:initials="M">
    <w:p w14:paraId="1F81E7DE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55A8FB1A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.xlsx</w:t>
      </w:r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06-14T11:18:00Z" w:initials="M">
    <w:p w14:paraId="4EB5EAE9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14:paraId="3401DE03" w14:textId="77777777"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14:paraId="46AEEC1C" w14:textId="77777777"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3FA4D1E7" w14:textId="77777777" w:rsidR="00892D60" w:rsidRDefault="00892D60">
      <w:pPr>
        <w:pStyle w:val="a9"/>
      </w:pPr>
      <w:r>
        <w:rPr>
          <w:rFonts w:hint="eastAsia"/>
        </w:rPr>
        <w:t>责任人：任务的负责人。</w:t>
      </w:r>
    </w:p>
    <w:p w14:paraId="31155BB1" w14:textId="77777777"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3" w:author="MengYi" w:date="2016-07-14T16:56:00Z" w:initials="M">
    <w:p w14:paraId="1B6B67CD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0279D66E" w14:textId="77777777"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r>
        <w:rPr>
          <w:rFonts w:hint="eastAsia"/>
        </w:rPr>
        <w:t>各任务</w:t>
      </w:r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1723DADB" w14:textId="77777777"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14:paraId="558FD36F" w14:textId="77777777"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09AF2BEF" w14:textId="77777777"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14:paraId="203524CD" w14:textId="77777777"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4" w:author="MengYi" w:date="2016-07-14T08:40:00Z" w:initials="M">
    <w:p w14:paraId="31D1900F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4F906325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14:paraId="71385828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199AEEF2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67CD697E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4E54EDB9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2B30C214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A8FB1A" w15:done="0"/>
  <w15:commentEx w15:paraId="31155BB1" w15:done="0"/>
  <w15:commentEx w15:paraId="203524CD" w15:done="0"/>
  <w15:commentEx w15:paraId="4F906325" w15:done="0"/>
  <w15:commentEx w15:paraId="2B30C21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C0305" w14:textId="77777777" w:rsidR="00861281" w:rsidRDefault="00861281" w:rsidP="005E5B1D">
      <w:pPr>
        <w:spacing w:line="240" w:lineRule="auto"/>
      </w:pPr>
      <w:r>
        <w:separator/>
      </w:r>
    </w:p>
  </w:endnote>
  <w:endnote w:type="continuationSeparator" w:id="0">
    <w:p w14:paraId="62153A66" w14:textId="77777777" w:rsidR="00861281" w:rsidRDefault="00861281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8341E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06ECAF90" wp14:editId="4117C968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C73A9" w14:textId="77777777" w:rsidR="00861281" w:rsidRDefault="00861281" w:rsidP="005E5B1D">
      <w:pPr>
        <w:spacing w:line="240" w:lineRule="auto"/>
      </w:pPr>
      <w:r>
        <w:separator/>
      </w:r>
    </w:p>
  </w:footnote>
  <w:footnote w:type="continuationSeparator" w:id="0">
    <w:p w14:paraId="33175B97" w14:textId="77777777" w:rsidR="00861281" w:rsidRDefault="00861281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AF805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4D29EB1" wp14:editId="6F1EAD5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5E18"/>
    <w:rsid w:val="000232CE"/>
    <w:rsid w:val="0005740E"/>
    <w:rsid w:val="00091606"/>
    <w:rsid w:val="000A3B88"/>
    <w:rsid w:val="000B6430"/>
    <w:rsid w:val="0013494B"/>
    <w:rsid w:val="00136271"/>
    <w:rsid w:val="00191AD2"/>
    <w:rsid w:val="0019357A"/>
    <w:rsid w:val="001A0FC5"/>
    <w:rsid w:val="001B6818"/>
    <w:rsid w:val="00241078"/>
    <w:rsid w:val="002956BE"/>
    <w:rsid w:val="002E207F"/>
    <w:rsid w:val="002E6B20"/>
    <w:rsid w:val="003470AE"/>
    <w:rsid w:val="00394A2C"/>
    <w:rsid w:val="003B71DE"/>
    <w:rsid w:val="003F586F"/>
    <w:rsid w:val="0040044E"/>
    <w:rsid w:val="00454D31"/>
    <w:rsid w:val="004A037D"/>
    <w:rsid w:val="004E074B"/>
    <w:rsid w:val="004E374B"/>
    <w:rsid w:val="004F5D57"/>
    <w:rsid w:val="005602E9"/>
    <w:rsid w:val="00573101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61281"/>
    <w:rsid w:val="00892D60"/>
    <w:rsid w:val="008F778F"/>
    <w:rsid w:val="0092202E"/>
    <w:rsid w:val="00944C1D"/>
    <w:rsid w:val="009759EF"/>
    <w:rsid w:val="00993A33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5A0"/>
    <w:rsid w:val="00C56F57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C80D7"/>
  <w15:docId w15:val="{5523C4CA-EB44-4254-AC03-2594AEAA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2E207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2E207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12778848"/>
        <c:axId val="-512782112"/>
      </c:lineChart>
      <c:catAx>
        <c:axId val="-512778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512782112"/>
        <c:crosses val="autoZero"/>
        <c:auto val="1"/>
        <c:lblAlgn val="ctr"/>
        <c:lblOffset val="100"/>
        <c:noMultiLvlLbl val="0"/>
      </c:catAx>
      <c:valAx>
        <c:axId val="-5127821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-512778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42384240"/>
        <c:axId val="-342375536"/>
      </c:lineChart>
      <c:dateAx>
        <c:axId val="-34238424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-342375536"/>
        <c:crosses val="autoZero"/>
        <c:auto val="1"/>
        <c:lblOffset val="100"/>
        <c:baseTimeUnit val="days"/>
      </c:dateAx>
      <c:valAx>
        <c:axId val="-34237553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-34238424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42374448"/>
        <c:axId val="-342383696"/>
      </c:lineChart>
      <c:catAx>
        <c:axId val="-342374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342383696"/>
        <c:crosses val="autoZero"/>
        <c:auto val="1"/>
        <c:lblAlgn val="ctr"/>
        <c:lblOffset val="100"/>
        <c:noMultiLvlLbl val="0"/>
      </c:catAx>
      <c:valAx>
        <c:axId val="-342383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342374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42373360"/>
        <c:axId val="-342385328"/>
      </c:lineChart>
      <c:catAx>
        <c:axId val="-342373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342385328"/>
        <c:crosses val="autoZero"/>
        <c:auto val="1"/>
        <c:lblAlgn val="ctr"/>
        <c:lblOffset val="100"/>
        <c:noMultiLvlLbl val="0"/>
      </c:catAx>
      <c:valAx>
        <c:axId val="-342385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342373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42383152"/>
        <c:axId val="-342378800"/>
      </c:lineChart>
      <c:catAx>
        <c:axId val="-342383152"/>
        <c:scaling>
          <c:orientation val="minMax"/>
        </c:scaling>
        <c:delete val="0"/>
        <c:axPos val="b"/>
        <c:majorTickMark val="out"/>
        <c:minorTickMark val="none"/>
        <c:tickLblPos val="nextTo"/>
        <c:crossAx val="-342378800"/>
        <c:crosses val="autoZero"/>
        <c:auto val="1"/>
        <c:lblAlgn val="ctr"/>
        <c:lblOffset val="100"/>
        <c:noMultiLvlLbl val="0"/>
      </c:catAx>
      <c:valAx>
        <c:axId val="-342378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342383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1388868447518808E-2"/>
          <c:y val="5.8821075313184111E-2"/>
          <c:w val="0.54834375843206518"/>
          <c:h val="0.78949535238226221"/>
        </c:manualLayout>
      </c:layout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42377712"/>
        <c:axId val="-342387504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0.30000000000000021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4.0000000000000022E-2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42381520"/>
        <c:axId val="-342382064"/>
      </c:lineChart>
      <c:catAx>
        <c:axId val="-342377712"/>
        <c:scaling>
          <c:orientation val="minMax"/>
        </c:scaling>
        <c:delete val="0"/>
        <c:axPos val="b"/>
        <c:majorTickMark val="out"/>
        <c:minorTickMark val="none"/>
        <c:tickLblPos val="nextTo"/>
        <c:crossAx val="-342387504"/>
        <c:crosses val="autoZero"/>
        <c:auto val="1"/>
        <c:lblAlgn val="ctr"/>
        <c:lblOffset val="100"/>
        <c:noMultiLvlLbl val="0"/>
      </c:catAx>
      <c:valAx>
        <c:axId val="-34238750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-342377712"/>
        <c:crosses val="autoZero"/>
        <c:crossBetween val="between"/>
      </c:valAx>
      <c:valAx>
        <c:axId val="-34238206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-342381520"/>
        <c:crosses val="max"/>
        <c:crossBetween val="between"/>
      </c:valAx>
      <c:catAx>
        <c:axId val="-342381520"/>
        <c:scaling>
          <c:orientation val="minMax"/>
        </c:scaling>
        <c:delete val="1"/>
        <c:axPos val="b"/>
        <c:majorTickMark val="out"/>
        <c:minorTickMark val="none"/>
        <c:tickLblPos val="none"/>
        <c:crossAx val="-342382064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227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朱涛</cp:lastModifiedBy>
  <cp:revision>35</cp:revision>
  <dcterms:created xsi:type="dcterms:W3CDTF">2016-06-14T02:40:00Z</dcterms:created>
  <dcterms:modified xsi:type="dcterms:W3CDTF">2016-12-20T08:55:00Z</dcterms:modified>
</cp:coreProperties>
</file>
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08E4" w14:textId="77777777"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AD3A0B">
        <w:rPr>
          <w:rFonts w:hint="eastAsia"/>
          <w:color w:val="0070C0"/>
          <w:sz w:val="36"/>
        </w:rPr>
        <w:t>“影音微评”微信公众号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4F595" w14:textId="32D56103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536E2A">
        <w:rPr>
          <w:rFonts w:hint="eastAsia"/>
          <w:color w:val="0070C0"/>
        </w:rPr>
        <w:t>2016-11-08</w:t>
      </w:r>
      <w:bookmarkStart w:id="0" w:name="_GoBack"/>
      <w:bookmarkEnd w:id="0"/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920063">
        <w:rPr>
          <w:rFonts w:hint="eastAsia"/>
          <w:color w:val="0070C0"/>
        </w:rPr>
        <w:t>2016-11-15</w:t>
      </w:r>
      <w:r w:rsidR="001B6818" w:rsidRPr="00AA2AFB">
        <w:rPr>
          <w:rFonts w:hint="eastAsia"/>
          <w:color w:val="0070C0"/>
        </w:rPr>
        <w:t>]</w:t>
      </w:r>
    </w:p>
    <w:p w14:paraId="0FEE3E68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F61265">
        <w:rPr>
          <w:rFonts w:hint="eastAsia"/>
          <w:color w:val="0070C0"/>
        </w:rPr>
        <w:t>王天雷</w:t>
      </w:r>
      <w:r w:rsidRPr="00AA2AFB">
        <w:rPr>
          <w:rFonts w:hint="eastAsia"/>
          <w:color w:val="0070C0"/>
        </w:rPr>
        <w:t>]</w:t>
      </w:r>
    </w:p>
    <w:p w14:paraId="41DCD720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项目仪表板</w:t>
      </w:r>
      <w:commentRangeEnd w:id="1"/>
      <w:r w:rsidR="00C35E18">
        <w:rPr>
          <w:rStyle w:val="a8"/>
        </w:rPr>
        <w:commentReference w:id="1"/>
      </w:r>
    </w:p>
    <w:p w14:paraId="5035BB12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8567037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4F1829B4" wp14:editId="6D04CF01">
            <wp:extent cx="4200525" cy="2466975"/>
            <wp:effectExtent l="1905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1BBD2D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2E356754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6C8659CA" wp14:editId="792F811B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C9BE48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395B5E9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17078BE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2D50DB5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27B95D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A2F748D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1997283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56EE2AB5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E78EA36" wp14:editId="6FBDE7C4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E9371A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52F38FA6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63713559" wp14:editId="09188DF2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DABDC7" w14:textId="77777777" w:rsidR="00D85F3B" w:rsidRPr="00AA2AFB" w:rsidRDefault="00D85F3B" w:rsidP="00F61265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36AF5967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E0A4500" wp14:editId="3B05BA70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05A3A8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3641256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12050D2" w14:textId="77777777" w:rsidR="00D85F3B" w:rsidRPr="00AA2AFB" w:rsidRDefault="00D85F3B" w:rsidP="00F61265">
      <w:pPr>
        <w:pStyle w:val="a7"/>
        <w:ind w:left="420" w:firstLineChars="0" w:firstLine="0"/>
        <w:outlineLvl w:val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2FC97F5A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65CE1F52" wp14:editId="2F947551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0276B39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63494724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 w:rsidR="004F5D57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0"/>
        <w:gridCol w:w="2281"/>
        <w:gridCol w:w="1414"/>
        <w:gridCol w:w="1607"/>
      </w:tblGrid>
      <w:tr w:rsidR="00E30B23" w14:paraId="1E1ED920" w14:textId="77777777" w:rsidTr="004E074B">
        <w:tc>
          <w:tcPr>
            <w:tcW w:w="3227" w:type="dxa"/>
            <w:shd w:val="clear" w:color="auto" w:fill="D9D9D9" w:themeFill="background1" w:themeFillShade="D9"/>
          </w:tcPr>
          <w:p w14:paraId="0D3B1D54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FE0CC8D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E13F711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3EFA29B5" w14:textId="77777777"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14:paraId="298E938E" w14:textId="77777777" w:rsidTr="004E074B">
        <w:tc>
          <w:tcPr>
            <w:tcW w:w="3227" w:type="dxa"/>
          </w:tcPr>
          <w:p w14:paraId="207C6855" w14:textId="77777777" w:rsidR="00E30B23" w:rsidRPr="00AC4BA2" w:rsidRDefault="00AE3FB1" w:rsidP="000A3B88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绘制公众号界面原型</w:t>
            </w:r>
          </w:p>
        </w:tc>
        <w:tc>
          <w:tcPr>
            <w:tcW w:w="2268" w:type="dxa"/>
          </w:tcPr>
          <w:p w14:paraId="5FBB5833" w14:textId="77777777" w:rsidR="00E30B23" w:rsidRPr="00AC4BA2" w:rsidRDefault="00AE3FB1" w:rsidP="00AE3FB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2016-11-02</w:t>
            </w:r>
            <w:r w:rsidR="00454D31">
              <w:rPr>
                <w:rFonts w:hint="eastAsia"/>
                <w:color w:val="0070C0"/>
              </w:rPr>
              <w:t>~</w:t>
            </w:r>
            <w:r>
              <w:rPr>
                <w:rFonts w:hint="eastAsia"/>
                <w:color w:val="0070C0"/>
              </w:rPr>
              <w:t>2016-11-03</w:t>
            </w:r>
          </w:p>
        </w:tc>
        <w:tc>
          <w:tcPr>
            <w:tcW w:w="1417" w:type="dxa"/>
          </w:tcPr>
          <w:p w14:paraId="313375C5" w14:textId="77777777" w:rsidR="00E30B23" w:rsidRPr="00AC4BA2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</w:t>
            </w:r>
          </w:p>
        </w:tc>
        <w:tc>
          <w:tcPr>
            <w:tcW w:w="1610" w:type="dxa"/>
          </w:tcPr>
          <w:p w14:paraId="1E39C6DB" w14:textId="77777777" w:rsidR="00E30B23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D3711" w14:paraId="29327DBC" w14:textId="77777777" w:rsidTr="004E074B">
        <w:tc>
          <w:tcPr>
            <w:tcW w:w="3227" w:type="dxa"/>
          </w:tcPr>
          <w:p w14:paraId="5DBF79D0" w14:textId="77777777" w:rsidR="00DD3711" w:rsidRPr="00AC4BA2" w:rsidRDefault="00AE3FB1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完善公众号界面</w:t>
            </w:r>
          </w:p>
        </w:tc>
        <w:tc>
          <w:tcPr>
            <w:tcW w:w="2268" w:type="dxa"/>
          </w:tcPr>
          <w:p w14:paraId="15B1087E" w14:textId="77777777" w:rsidR="00DD3711" w:rsidRPr="00AC4BA2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2016-11-03~2016-11</w:t>
            </w:r>
            <w:r w:rsidR="00454D31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05</w:t>
            </w:r>
          </w:p>
        </w:tc>
        <w:tc>
          <w:tcPr>
            <w:tcW w:w="1417" w:type="dxa"/>
          </w:tcPr>
          <w:p w14:paraId="439F7AC7" w14:textId="77777777" w:rsidR="00DD3711" w:rsidRPr="00AC4BA2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5835F630" w14:textId="77777777" w:rsidR="00DD3711" w:rsidRPr="00AC4BA2" w:rsidRDefault="00AC4BA2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A36908" w14:paraId="50A9C910" w14:textId="77777777" w:rsidTr="004E074B">
        <w:tc>
          <w:tcPr>
            <w:tcW w:w="3227" w:type="dxa"/>
          </w:tcPr>
          <w:p w14:paraId="110E5729" w14:textId="77777777" w:rsidR="00A36908" w:rsidRPr="00AC4BA2" w:rsidRDefault="00AE3FB1" w:rsidP="00F64FBB">
            <w:pPr>
              <w:pStyle w:val="a7"/>
              <w:numPr>
                <w:ilvl w:val="0"/>
                <w:numId w:val="3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分块分</w:t>
            </w:r>
            <w:proofErr w:type="gramStart"/>
            <w:r>
              <w:rPr>
                <w:rFonts w:hint="eastAsia"/>
                <w:color w:val="0070C0"/>
              </w:rPr>
              <w:t>页完善</w:t>
            </w:r>
            <w:proofErr w:type="gramEnd"/>
            <w:r>
              <w:rPr>
                <w:rFonts w:hint="eastAsia"/>
                <w:color w:val="0070C0"/>
              </w:rPr>
              <w:t>界面原型</w:t>
            </w:r>
          </w:p>
        </w:tc>
        <w:tc>
          <w:tcPr>
            <w:tcW w:w="2268" w:type="dxa"/>
          </w:tcPr>
          <w:p w14:paraId="6E328CC5" w14:textId="77777777" w:rsidR="00A36908" w:rsidRPr="00AB5439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2016-11-05~2016-11</w:t>
            </w:r>
            <w:r w:rsidR="00454D31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08</w:t>
            </w:r>
          </w:p>
        </w:tc>
        <w:tc>
          <w:tcPr>
            <w:tcW w:w="1417" w:type="dxa"/>
          </w:tcPr>
          <w:p w14:paraId="244F4958" w14:textId="77777777" w:rsidR="00A36908" w:rsidRPr="00AC4BA2" w:rsidRDefault="00AE3FB1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610" w:type="dxa"/>
          </w:tcPr>
          <w:p w14:paraId="10BD7E7A" w14:textId="77777777" w:rsidR="00A36908" w:rsidRPr="00AC4BA2" w:rsidRDefault="0005740E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1C93543D" w14:textId="77777777"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 w:rsidR="00EC74FA">
        <w:rPr>
          <w:rStyle w:val="a8"/>
        </w:rPr>
        <w:comment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14:paraId="5BB58426" w14:textId="77777777" w:rsidTr="004E074B">
        <w:tc>
          <w:tcPr>
            <w:tcW w:w="3179" w:type="dxa"/>
            <w:shd w:val="clear" w:color="auto" w:fill="D9D9D9" w:themeFill="background1" w:themeFillShade="D9"/>
          </w:tcPr>
          <w:p w14:paraId="5B137170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13F3C842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A56350A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283D88CA" w14:textId="77777777"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14:paraId="5D15499C" w14:textId="77777777" w:rsidTr="004E074B">
        <w:tc>
          <w:tcPr>
            <w:tcW w:w="3179" w:type="dxa"/>
          </w:tcPr>
          <w:p w14:paraId="5D9B8CAE" w14:textId="77777777" w:rsidR="004E074B" w:rsidRPr="005C59E4" w:rsidRDefault="00AE3FB1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完善自己负责的界面设计</w:t>
            </w:r>
            <w:r w:rsidR="00DC1590">
              <w:rPr>
                <w:rFonts w:hint="eastAsia"/>
                <w:color w:val="0070C0"/>
              </w:rPr>
              <w:t>（二改）</w:t>
            </w:r>
          </w:p>
        </w:tc>
        <w:tc>
          <w:tcPr>
            <w:tcW w:w="2353" w:type="dxa"/>
          </w:tcPr>
          <w:p w14:paraId="3370D81D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 w:rsidR="00AE3FB1">
              <w:rPr>
                <w:rFonts w:hint="eastAsia"/>
                <w:color w:val="0070C0"/>
              </w:rPr>
              <w:t>11-</w:t>
            </w:r>
            <w:r w:rsidR="00DC1590">
              <w:rPr>
                <w:rFonts w:hint="eastAsia"/>
                <w:color w:val="0070C0"/>
              </w:rPr>
              <w:t>09~2016-11-15</w:t>
            </w:r>
          </w:p>
        </w:tc>
        <w:tc>
          <w:tcPr>
            <w:tcW w:w="1457" w:type="dxa"/>
          </w:tcPr>
          <w:p w14:paraId="0B1F8F67" w14:textId="77777777" w:rsidR="004E074B" w:rsidRDefault="00DC159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14:paraId="54CD251A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14:paraId="0B119AF8" w14:textId="77777777" w:rsidTr="004E074B">
        <w:tc>
          <w:tcPr>
            <w:tcW w:w="3179" w:type="dxa"/>
          </w:tcPr>
          <w:p w14:paraId="14B5C67B" w14:textId="77777777" w:rsidR="004E074B" w:rsidRPr="005C59E4" w:rsidRDefault="00DC1590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编写自己负责界面的思维导图</w:t>
            </w:r>
          </w:p>
        </w:tc>
        <w:tc>
          <w:tcPr>
            <w:tcW w:w="2353" w:type="dxa"/>
          </w:tcPr>
          <w:p w14:paraId="1C8C2A3D" w14:textId="77777777" w:rsidR="004E074B" w:rsidRPr="005C59E4" w:rsidRDefault="00E0247A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4E074B" w:rsidRPr="005C59E4">
              <w:rPr>
                <w:rFonts w:hint="eastAsia"/>
                <w:color w:val="0070C0"/>
              </w:rPr>
              <w:t>-1</w:t>
            </w:r>
            <w:r w:rsidR="00DC1590"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~2016-11</w:t>
            </w:r>
            <w:r w:rsidR="004E074B" w:rsidRPr="005C59E4">
              <w:rPr>
                <w:rFonts w:hint="eastAsia"/>
                <w:color w:val="0070C0"/>
              </w:rPr>
              <w:t>-</w:t>
            </w:r>
            <w:r w:rsidR="004E074B">
              <w:rPr>
                <w:rFonts w:hint="eastAsia"/>
                <w:color w:val="0070C0"/>
              </w:rPr>
              <w:t>15</w:t>
            </w:r>
          </w:p>
        </w:tc>
        <w:tc>
          <w:tcPr>
            <w:tcW w:w="1457" w:type="dxa"/>
          </w:tcPr>
          <w:p w14:paraId="483D1990" w14:textId="77777777" w:rsidR="004E074B" w:rsidRDefault="00DC159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14:paraId="6B0A7404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E074B" w14:paraId="434FC7BA" w14:textId="77777777" w:rsidTr="004E074B">
        <w:tc>
          <w:tcPr>
            <w:tcW w:w="3179" w:type="dxa"/>
          </w:tcPr>
          <w:p w14:paraId="3D72C395" w14:textId="77777777" w:rsidR="004E074B" w:rsidRPr="005C59E4" w:rsidRDefault="00DC1590" w:rsidP="004E074B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70C0"/>
              </w:rPr>
            </w:pPr>
            <w:r>
              <w:rPr>
                <w:color w:val="0070C0"/>
              </w:rPr>
              <w:t>讨论界面功能</w:t>
            </w:r>
            <w:r w:rsidR="00AD475F">
              <w:rPr>
                <w:rFonts w:hint="eastAsia"/>
                <w:color w:val="0070C0"/>
              </w:rPr>
              <w:t>的</w:t>
            </w:r>
            <w:r w:rsidR="00AD475F">
              <w:rPr>
                <w:color w:val="0070C0"/>
              </w:rPr>
              <w:t>进一步改动</w:t>
            </w:r>
          </w:p>
        </w:tc>
        <w:tc>
          <w:tcPr>
            <w:tcW w:w="2353" w:type="dxa"/>
          </w:tcPr>
          <w:p w14:paraId="76C5FA66" w14:textId="77777777" w:rsidR="004E074B" w:rsidRPr="005C59E4" w:rsidRDefault="00E0247A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="004E074B" w:rsidRPr="005C59E4">
              <w:rPr>
                <w:rFonts w:hint="eastAsia"/>
                <w:color w:val="0070C0"/>
              </w:rPr>
              <w:t>-</w:t>
            </w:r>
            <w:r w:rsidR="00DC1590"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~2016-11</w:t>
            </w:r>
            <w:r w:rsidR="004E074B" w:rsidRPr="005C59E4">
              <w:rPr>
                <w:rFonts w:hint="eastAsia"/>
                <w:color w:val="0070C0"/>
              </w:rPr>
              <w:t>-</w:t>
            </w:r>
            <w:r w:rsidR="004E074B">
              <w:rPr>
                <w:rFonts w:hint="eastAsia"/>
                <w:color w:val="0070C0"/>
              </w:rPr>
              <w:t>15</w:t>
            </w:r>
          </w:p>
        </w:tc>
        <w:tc>
          <w:tcPr>
            <w:tcW w:w="1457" w:type="dxa"/>
          </w:tcPr>
          <w:p w14:paraId="24242201" w14:textId="77777777" w:rsidR="004E074B" w:rsidRDefault="00DC1590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小组全体</w:t>
            </w:r>
          </w:p>
        </w:tc>
        <w:tc>
          <w:tcPr>
            <w:tcW w:w="1533" w:type="dxa"/>
          </w:tcPr>
          <w:p w14:paraId="19393916" w14:textId="77777777"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66ADF007" w14:textId="77777777" w:rsidR="004E074B" w:rsidRPr="0005740E" w:rsidRDefault="004E074B" w:rsidP="00AD3A0B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39DE24FE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 w:rsidR="00EC74FA">
        <w:rPr>
          <w:rStyle w:val="a8"/>
        </w:rPr>
        <w:commentReference w:id="4"/>
      </w:r>
    </w:p>
    <w:p w14:paraId="1A3E060F" w14:textId="77777777" w:rsidR="00DC1590" w:rsidRPr="00DC1590" w:rsidRDefault="00DC1590" w:rsidP="0013627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color w:val="0070C0"/>
        </w:rPr>
        <w:t>通过第一次的课程展示，部分功能的增删改动，发现不足和难点</w:t>
      </w:r>
    </w:p>
    <w:p w14:paraId="587B227F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F579AB" w14:paraId="73B34B1F" w14:textId="77777777" w:rsidTr="008C1A68">
        <w:tc>
          <w:tcPr>
            <w:tcW w:w="3179" w:type="dxa"/>
            <w:shd w:val="clear" w:color="auto" w:fill="D9D9D9" w:themeFill="background1" w:themeFillShade="D9"/>
          </w:tcPr>
          <w:p w14:paraId="69A16148" w14:textId="77777777" w:rsidR="00F579AB" w:rsidRDefault="00F579AB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6F1DEDCE" w14:textId="77777777" w:rsidR="00F579AB" w:rsidRDefault="00F579AB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38F231" w14:textId="77777777" w:rsidR="00F579AB" w:rsidRDefault="00F579AB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25B03378" w14:textId="77777777" w:rsidR="00F579AB" w:rsidRDefault="00F579AB" w:rsidP="008C1A68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579AB" w14:paraId="63C1FC94" w14:textId="77777777" w:rsidTr="008C1A68">
        <w:tc>
          <w:tcPr>
            <w:tcW w:w="3179" w:type="dxa"/>
          </w:tcPr>
          <w:p w14:paraId="4055DDDF" w14:textId="01716779" w:rsidR="00F579AB" w:rsidRPr="005C59E4" w:rsidRDefault="0026598C" w:rsidP="0026598C">
            <w:pPr>
              <w:pStyle w:val="a7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F579AB">
              <w:rPr>
                <w:rFonts w:hint="eastAsia"/>
                <w:color w:val="0070C0"/>
              </w:rPr>
              <w:t>架构数据库模型</w:t>
            </w:r>
          </w:p>
        </w:tc>
        <w:tc>
          <w:tcPr>
            <w:tcW w:w="2353" w:type="dxa"/>
          </w:tcPr>
          <w:p w14:paraId="392D865C" w14:textId="77777777" w:rsidR="00F579AB" w:rsidRPr="005C59E4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14:paraId="228842CD" w14:textId="77777777" w:rsidR="00F579AB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王天雷、赵静华</w:t>
            </w:r>
          </w:p>
        </w:tc>
        <w:tc>
          <w:tcPr>
            <w:tcW w:w="1533" w:type="dxa"/>
          </w:tcPr>
          <w:p w14:paraId="607781F8" w14:textId="77777777" w:rsidR="00F579AB" w:rsidRPr="005C59E4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579AB" w14:paraId="05E126BF" w14:textId="77777777" w:rsidTr="008C1A68">
        <w:tc>
          <w:tcPr>
            <w:tcW w:w="3179" w:type="dxa"/>
          </w:tcPr>
          <w:p w14:paraId="2403B2C7" w14:textId="769B3797" w:rsidR="00F579AB" w:rsidRPr="005C59E4" w:rsidRDefault="0026598C" w:rsidP="0026598C">
            <w:pPr>
              <w:pStyle w:val="a7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F579AB">
              <w:rPr>
                <w:color w:val="0070C0"/>
              </w:rPr>
              <w:t>编写数据库设计文档</w:t>
            </w:r>
          </w:p>
        </w:tc>
        <w:tc>
          <w:tcPr>
            <w:tcW w:w="2353" w:type="dxa"/>
          </w:tcPr>
          <w:p w14:paraId="3CEE3D2E" w14:textId="77777777" w:rsidR="00F579AB" w:rsidRPr="005C59E4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</w:t>
            </w:r>
            <w:r w:rsidRPr="005C59E4">
              <w:rPr>
                <w:rFonts w:hint="eastAsia"/>
                <w:color w:val="0070C0"/>
              </w:rPr>
              <w:t>-1</w:t>
            </w:r>
            <w:r>
              <w:rPr>
                <w:rFonts w:hint="eastAsia"/>
                <w:color w:val="0070C0"/>
              </w:rPr>
              <w:t>6~2016-11</w:t>
            </w:r>
            <w:r w:rsidRPr="005C59E4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14:paraId="1AADF317" w14:textId="77777777" w:rsidR="00F579AB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赵静华、王天雷、朱涛</w:t>
            </w:r>
          </w:p>
        </w:tc>
        <w:tc>
          <w:tcPr>
            <w:tcW w:w="1533" w:type="dxa"/>
          </w:tcPr>
          <w:p w14:paraId="1E5389FB" w14:textId="77777777" w:rsidR="00F579AB" w:rsidRPr="005C59E4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F579AB" w14:paraId="3796B522" w14:textId="77777777" w:rsidTr="008C1A68">
        <w:tc>
          <w:tcPr>
            <w:tcW w:w="3179" w:type="dxa"/>
          </w:tcPr>
          <w:p w14:paraId="29982895" w14:textId="3BB08342" w:rsidR="00F579AB" w:rsidRPr="005C59E4" w:rsidRDefault="0026598C" w:rsidP="0026598C">
            <w:pPr>
              <w:pStyle w:val="a7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F579AB">
              <w:rPr>
                <w:color w:val="0070C0"/>
              </w:rPr>
              <w:t>编写并整理系统设计文档</w:t>
            </w:r>
          </w:p>
        </w:tc>
        <w:tc>
          <w:tcPr>
            <w:tcW w:w="2353" w:type="dxa"/>
          </w:tcPr>
          <w:p w14:paraId="4D59A2A3" w14:textId="77777777" w:rsidR="00F579AB" w:rsidRPr="005C59E4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</w:t>
            </w:r>
            <w:r w:rsidRPr="005C59E4">
              <w:rPr>
                <w:rFonts w:hint="eastAsia"/>
                <w:color w:val="0070C0"/>
              </w:rPr>
              <w:t>22</w:t>
            </w:r>
          </w:p>
        </w:tc>
        <w:tc>
          <w:tcPr>
            <w:tcW w:w="1457" w:type="dxa"/>
          </w:tcPr>
          <w:p w14:paraId="02C11E23" w14:textId="77777777" w:rsidR="00F579AB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刘仁、吴世林、高康康、</w:t>
            </w:r>
          </w:p>
        </w:tc>
        <w:tc>
          <w:tcPr>
            <w:tcW w:w="1533" w:type="dxa"/>
          </w:tcPr>
          <w:p w14:paraId="45ADCCCD" w14:textId="77777777" w:rsidR="00F579AB" w:rsidRPr="005C59E4" w:rsidRDefault="00F579AB" w:rsidP="008C1A68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14:paraId="25ABE90C" w14:textId="77777777"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ngYi" w:date="2016-07-14T17:29:00Z" w:initials="M">
    <w:p w14:paraId="76AEA71A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254D7E11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06-14T11:18:00Z" w:initials="M">
    <w:p w14:paraId="28EA2220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14:paraId="392BF832" w14:textId="77777777"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14:paraId="66DD7672" w14:textId="77777777"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5915DCE9" w14:textId="77777777" w:rsidR="00892D60" w:rsidRDefault="00892D60">
      <w:pPr>
        <w:pStyle w:val="a9"/>
      </w:pPr>
      <w:r>
        <w:rPr>
          <w:rFonts w:hint="eastAsia"/>
        </w:rPr>
        <w:t>责任人：任务的负责人。</w:t>
      </w:r>
    </w:p>
    <w:p w14:paraId="36C8CD42" w14:textId="77777777"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3" w:author="MengYi" w:date="2016-07-14T16:56:00Z" w:initials="M">
    <w:p w14:paraId="5077250F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05D58040" w14:textId="77777777"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6AA5DBE2" w14:textId="77777777"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14:paraId="77F155A0" w14:textId="77777777"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14:paraId="006EC3E1" w14:textId="77777777"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14:paraId="345D3FD1" w14:textId="77777777"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4" w:author="MengYi" w:date="2016-07-14T08:40:00Z" w:initials="M">
    <w:p w14:paraId="78660DCA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7E2BF40E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14:paraId="773EB472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3B9D60E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1F9ADED3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13630FE2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5A6512AA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4D7E11" w15:done="0"/>
  <w15:commentEx w15:paraId="36C8CD42" w15:done="0"/>
  <w15:commentEx w15:paraId="345D3FD1" w15:done="0"/>
  <w15:commentEx w15:paraId="7E2BF40E" w15:done="0"/>
  <w15:commentEx w15:paraId="5A6512A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D0C24" w14:textId="77777777" w:rsidR="009F3335" w:rsidRDefault="009F3335" w:rsidP="005E5B1D">
      <w:pPr>
        <w:spacing w:line="240" w:lineRule="auto"/>
      </w:pPr>
      <w:r>
        <w:separator/>
      </w:r>
    </w:p>
  </w:endnote>
  <w:endnote w:type="continuationSeparator" w:id="0">
    <w:p w14:paraId="5F0B3D5F" w14:textId="77777777" w:rsidR="009F3335" w:rsidRDefault="009F3335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EB68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5C611920" wp14:editId="140DB991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4989C" w14:textId="77777777" w:rsidR="009F3335" w:rsidRDefault="009F3335" w:rsidP="005E5B1D">
      <w:pPr>
        <w:spacing w:line="240" w:lineRule="auto"/>
      </w:pPr>
      <w:r>
        <w:separator/>
      </w:r>
    </w:p>
  </w:footnote>
  <w:footnote w:type="continuationSeparator" w:id="0">
    <w:p w14:paraId="4F558B6A" w14:textId="77777777" w:rsidR="009F3335" w:rsidRDefault="009F3335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FB19D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47D54F4C" wp14:editId="5D4FE06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5E18"/>
    <w:rsid w:val="00012E1B"/>
    <w:rsid w:val="0005740E"/>
    <w:rsid w:val="000A3B88"/>
    <w:rsid w:val="000B0539"/>
    <w:rsid w:val="0013494B"/>
    <w:rsid w:val="00136271"/>
    <w:rsid w:val="00191AD2"/>
    <w:rsid w:val="001A0FC5"/>
    <w:rsid w:val="001B6818"/>
    <w:rsid w:val="0026598C"/>
    <w:rsid w:val="002956BE"/>
    <w:rsid w:val="002E6B20"/>
    <w:rsid w:val="00327058"/>
    <w:rsid w:val="00366E07"/>
    <w:rsid w:val="00376B1B"/>
    <w:rsid w:val="00394A2C"/>
    <w:rsid w:val="003B71DE"/>
    <w:rsid w:val="003F586F"/>
    <w:rsid w:val="00454D31"/>
    <w:rsid w:val="004A037D"/>
    <w:rsid w:val="004C070C"/>
    <w:rsid w:val="004E074B"/>
    <w:rsid w:val="004E374B"/>
    <w:rsid w:val="004F5D57"/>
    <w:rsid w:val="00536E2A"/>
    <w:rsid w:val="00573101"/>
    <w:rsid w:val="005A1E1C"/>
    <w:rsid w:val="005C59E4"/>
    <w:rsid w:val="005E5B1D"/>
    <w:rsid w:val="00623E42"/>
    <w:rsid w:val="006C0429"/>
    <w:rsid w:val="00720C73"/>
    <w:rsid w:val="00756B72"/>
    <w:rsid w:val="00757293"/>
    <w:rsid w:val="00767314"/>
    <w:rsid w:val="00767623"/>
    <w:rsid w:val="00776533"/>
    <w:rsid w:val="007969BF"/>
    <w:rsid w:val="007D10A8"/>
    <w:rsid w:val="00851409"/>
    <w:rsid w:val="00892D60"/>
    <w:rsid w:val="008F778F"/>
    <w:rsid w:val="00920063"/>
    <w:rsid w:val="0092202E"/>
    <w:rsid w:val="00944C1D"/>
    <w:rsid w:val="00947805"/>
    <w:rsid w:val="009759EF"/>
    <w:rsid w:val="009D493E"/>
    <w:rsid w:val="009F3335"/>
    <w:rsid w:val="00A021C4"/>
    <w:rsid w:val="00A36908"/>
    <w:rsid w:val="00AA2AFB"/>
    <w:rsid w:val="00AB5439"/>
    <w:rsid w:val="00AC1220"/>
    <w:rsid w:val="00AC4970"/>
    <w:rsid w:val="00AC4BA2"/>
    <w:rsid w:val="00AD3A0B"/>
    <w:rsid w:val="00AD475F"/>
    <w:rsid w:val="00AD547B"/>
    <w:rsid w:val="00AE3FB1"/>
    <w:rsid w:val="00BE5A60"/>
    <w:rsid w:val="00C35E18"/>
    <w:rsid w:val="00C56F57"/>
    <w:rsid w:val="00CD5D88"/>
    <w:rsid w:val="00CF058E"/>
    <w:rsid w:val="00D03516"/>
    <w:rsid w:val="00D85F3B"/>
    <w:rsid w:val="00DB028C"/>
    <w:rsid w:val="00DC1590"/>
    <w:rsid w:val="00DD3711"/>
    <w:rsid w:val="00E0247A"/>
    <w:rsid w:val="00E30B23"/>
    <w:rsid w:val="00EC74FA"/>
    <w:rsid w:val="00ED7C7F"/>
    <w:rsid w:val="00EF0C60"/>
    <w:rsid w:val="00F01BFE"/>
    <w:rsid w:val="00F579AB"/>
    <w:rsid w:val="00F61265"/>
    <w:rsid w:val="00F64FBB"/>
    <w:rsid w:val="00FA70E4"/>
    <w:rsid w:val="00FC094C"/>
    <w:rsid w:val="00FC69E0"/>
    <w:rsid w:val="00FD09F1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1D89E"/>
  <w15:docId w15:val="{CF70F204-5DFE-4450-BA83-150102B7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  <w:style w:type="paragraph" w:styleId="ab">
    <w:name w:val="Document Map"/>
    <w:basedOn w:val="a"/>
    <w:link w:val="Char4"/>
    <w:uiPriority w:val="99"/>
    <w:semiHidden/>
    <w:unhideWhenUsed/>
    <w:rsid w:val="00F61265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F6126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860528"/>
        <c:axId val="1133863248"/>
      </c:lineChart>
      <c:catAx>
        <c:axId val="1133860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3863248"/>
        <c:crosses val="autoZero"/>
        <c:auto val="1"/>
        <c:lblAlgn val="ctr"/>
        <c:lblOffset val="100"/>
        <c:noMultiLvlLbl val="0"/>
      </c:catAx>
      <c:valAx>
        <c:axId val="113386324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33860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865424"/>
        <c:axId val="1133861072"/>
      </c:lineChart>
      <c:dateAx>
        <c:axId val="11338654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133861072"/>
        <c:crosses val="autoZero"/>
        <c:auto val="1"/>
        <c:lblOffset val="100"/>
        <c:baseTimeUnit val="days"/>
      </c:dateAx>
      <c:valAx>
        <c:axId val="113386107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13386542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863792"/>
        <c:axId val="1132675312"/>
      </c:lineChart>
      <c:catAx>
        <c:axId val="1133863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2675312"/>
        <c:crosses val="autoZero"/>
        <c:auto val="1"/>
        <c:lblAlgn val="ctr"/>
        <c:lblOffset val="100"/>
        <c:noMultiLvlLbl val="0"/>
      </c:catAx>
      <c:valAx>
        <c:axId val="1132675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3863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2677488"/>
        <c:axId val="846789968"/>
      </c:lineChart>
      <c:catAx>
        <c:axId val="1132677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46789968"/>
        <c:crosses val="autoZero"/>
        <c:auto val="1"/>
        <c:lblAlgn val="ctr"/>
        <c:lblOffset val="100"/>
        <c:noMultiLvlLbl val="0"/>
      </c:catAx>
      <c:valAx>
        <c:axId val="846789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2677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6793776"/>
        <c:axId val="846794320"/>
      </c:lineChart>
      <c:catAx>
        <c:axId val="846793776"/>
        <c:scaling>
          <c:orientation val="minMax"/>
        </c:scaling>
        <c:delete val="0"/>
        <c:axPos val="b"/>
        <c:majorTickMark val="out"/>
        <c:minorTickMark val="none"/>
        <c:tickLblPos val="nextTo"/>
        <c:crossAx val="846794320"/>
        <c:crosses val="autoZero"/>
        <c:auto val="1"/>
        <c:lblAlgn val="ctr"/>
        <c:lblOffset val="100"/>
        <c:noMultiLvlLbl val="0"/>
      </c:catAx>
      <c:valAx>
        <c:axId val="84679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46793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6790512"/>
        <c:axId val="846791056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0.30000000000000032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4.0000000000000022E-2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6793232"/>
        <c:axId val="846791600"/>
      </c:lineChart>
      <c:catAx>
        <c:axId val="846790512"/>
        <c:scaling>
          <c:orientation val="minMax"/>
        </c:scaling>
        <c:delete val="0"/>
        <c:axPos val="b"/>
        <c:majorTickMark val="out"/>
        <c:minorTickMark val="none"/>
        <c:tickLblPos val="nextTo"/>
        <c:crossAx val="846791056"/>
        <c:crosses val="autoZero"/>
        <c:auto val="1"/>
        <c:lblAlgn val="ctr"/>
        <c:lblOffset val="100"/>
        <c:noMultiLvlLbl val="0"/>
      </c:catAx>
      <c:valAx>
        <c:axId val="84679105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846790512"/>
        <c:crosses val="autoZero"/>
        <c:crossBetween val="between"/>
      </c:valAx>
      <c:valAx>
        <c:axId val="846791600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846793232"/>
        <c:crosses val="max"/>
        <c:crossBetween val="between"/>
      </c:valAx>
      <c:catAx>
        <c:axId val="846793232"/>
        <c:scaling>
          <c:orientation val="minMax"/>
        </c:scaling>
        <c:delete val="1"/>
        <c:axPos val="b"/>
        <c:majorTickMark val="out"/>
        <c:minorTickMark val="none"/>
        <c:tickLblPos val="none"/>
        <c:crossAx val="84679160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324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朱涛</cp:lastModifiedBy>
  <cp:revision>38</cp:revision>
  <dcterms:created xsi:type="dcterms:W3CDTF">2016-06-14T02:40:00Z</dcterms:created>
  <dcterms:modified xsi:type="dcterms:W3CDTF">2016-12-20T08:54:00Z</dcterms:modified>
</cp:coreProperties>
</file>
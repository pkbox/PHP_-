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6517B4">
        <w:rPr>
          <w:rFonts w:hint="eastAsia"/>
          <w:color w:val="0070C0"/>
          <w:sz w:val="36"/>
        </w:rPr>
        <w:t>“影音微评”微信公众号</w:t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863D53">
        <w:rPr>
          <w:rFonts w:hint="eastAsia"/>
          <w:color w:val="0070C0"/>
        </w:rPr>
        <w:t>2016-11-02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863D53">
        <w:rPr>
          <w:rFonts w:hint="eastAsia"/>
          <w:color w:val="0070C0"/>
        </w:rPr>
        <w:t>2016-11-08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863D53">
        <w:rPr>
          <w:rFonts w:hint="eastAsia"/>
          <w:color w:val="0070C0"/>
        </w:rPr>
        <w:t>王天雷</w:t>
      </w:r>
      <w:r w:rsidRPr="00AA2AFB">
        <w:rPr>
          <w:rFonts w:hint="eastAsia"/>
          <w:color w:val="0070C0"/>
        </w:rPr>
        <w:t>]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200525" cy="24669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5F3B" w:rsidRPr="00AA2AFB" w:rsidRDefault="00D85F3B" w:rsidP="00976EF6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:rsidR="00D85F3B" w:rsidRPr="00AA2AFB" w:rsidRDefault="00D85F3B" w:rsidP="00976EF6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 w:rsidR="004F5D57">
        <w:rPr>
          <w:rStyle w:val="a8"/>
        </w:rPr>
        <w:commentReference w:id="2"/>
      </w:r>
    </w:p>
    <w:tbl>
      <w:tblPr>
        <w:tblStyle w:val="a6"/>
        <w:tblW w:w="0" w:type="auto"/>
        <w:tblLook w:val="04A0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4E074B">
        <w:tc>
          <w:tcPr>
            <w:tcW w:w="3227" w:type="dxa"/>
          </w:tcPr>
          <w:p w:rsidR="00E30B23" w:rsidRPr="00AC4BA2" w:rsidRDefault="00E30B23" w:rsidP="000A3B88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</w:p>
        </w:tc>
        <w:tc>
          <w:tcPr>
            <w:tcW w:w="2268" w:type="dxa"/>
          </w:tcPr>
          <w:p w:rsidR="00976EF6" w:rsidRPr="00AC4BA2" w:rsidRDefault="00976EF6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E30B23" w:rsidRPr="00AC4BA2" w:rsidRDefault="00E30B23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E30B23" w:rsidRPr="00AC4BA2" w:rsidRDefault="00E30B23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DD3711" w:rsidTr="004E074B">
        <w:tc>
          <w:tcPr>
            <w:tcW w:w="3227" w:type="dxa"/>
          </w:tcPr>
          <w:p w:rsidR="00DD3711" w:rsidRPr="00976EF6" w:rsidRDefault="00976EF6" w:rsidP="00976EF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</w:p>
        </w:tc>
        <w:tc>
          <w:tcPr>
            <w:tcW w:w="2268" w:type="dxa"/>
          </w:tcPr>
          <w:p w:rsidR="00DD3711" w:rsidRPr="00AC4BA2" w:rsidRDefault="00DD3711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DD3711" w:rsidRPr="00AC4BA2" w:rsidRDefault="00DD3711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DD3711" w:rsidRPr="00AC4BA2" w:rsidRDefault="00DD3711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A36908" w:rsidTr="004E074B">
        <w:tc>
          <w:tcPr>
            <w:tcW w:w="3227" w:type="dxa"/>
          </w:tcPr>
          <w:p w:rsidR="00A36908" w:rsidRPr="00976EF6" w:rsidRDefault="00976EF6" w:rsidP="00976EF6">
            <w:pPr>
              <w:rPr>
                <w:color w:val="0070C0"/>
              </w:rPr>
            </w:pPr>
            <w:r w:rsidRPr="00976EF6">
              <w:rPr>
                <w:rFonts w:hint="eastAsia"/>
                <w:color w:val="0070C0"/>
              </w:rPr>
              <w:t>3.</w:t>
            </w:r>
          </w:p>
        </w:tc>
        <w:tc>
          <w:tcPr>
            <w:tcW w:w="2268" w:type="dxa"/>
          </w:tcPr>
          <w:p w:rsidR="00A36908" w:rsidRPr="00AB5439" w:rsidRDefault="00A36908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A36908" w:rsidRPr="00AC4BA2" w:rsidRDefault="00A36908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A36908" w:rsidRPr="00AC4BA2" w:rsidRDefault="00A36908" w:rsidP="00136271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 w:rsidR="00EC74FA">
        <w:rPr>
          <w:rStyle w:val="a8"/>
        </w:rPr>
        <w:commentReference w:id="3"/>
      </w:r>
    </w:p>
    <w:tbl>
      <w:tblPr>
        <w:tblStyle w:val="a6"/>
        <w:tblW w:w="0" w:type="auto"/>
        <w:tblLook w:val="04A0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976EF6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绘制公众号界面原型</w:t>
            </w:r>
          </w:p>
        </w:tc>
        <w:tc>
          <w:tcPr>
            <w:tcW w:w="2353" w:type="dxa"/>
          </w:tcPr>
          <w:p w:rsidR="004E074B" w:rsidRPr="005C59E4" w:rsidRDefault="00976EF6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2016-11-02~2016-11-03</w:t>
            </w:r>
          </w:p>
        </w:tc>
        <w:tc>
          <w:tcPr>
            <w:tcW w:w="1457" w:type="dxa"/>
          </w:tcPr>
          <w:p w:rsidR="004E074B" w:rsidRDefault="00976EF6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王天雷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976EF6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完善公众号界面</w:t>
            </w:r>
          </w:p>
        </w:tc>
        <w:tc>
          <w:tcPr>
            <w:tcW w:w="2353" w:type="dxa"/>
          </w:tcPr>
          <w:p w:rsidR="004E074B" w:rsidRPr="005C59E4" w:rsidRDefault="00976EF6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2016-11-03~2016-11-05</w:t>
            </w:r>
          </w:p>
        </w:tc>
        <w:tc>
          <w:tcPr>
            <w:tcW w:w="1457" w:type="dxa"/>
          </w:tcPr>
          <w:p w:rsidR="004E074B" w:rsidRDefault="00976EF6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976EF6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分块分</w:t>
            </w:r>
            <w:proofErr w:type="gramStart"/>
            <w:r>
              <w:rPr>
                <w:rFonts w:hint="eastAsia"/>
                <w:color w:val="0070C0"/>
              </w:rPr>
              <w:t>页完善</w:t>
            </w:r>
            <w:proofErr w:type="gramEnd"/>
            <w:r>
              <w:rPr>
                <w:rFonts w:hint="eastAsia"/>
                <w:color w:val="0070C0"/>
              </w:rPr>
              <w:t>界面原型</w:t>
            </w:r>
          </w:p>
        </w:tc>
        <w:tc>
          <w:tcPr>
            <w:tcW w:w="2353" w:type="dxa"/>
          </w:tcPr>
          <w:p w:rsidR="004E074B" w:rsidRPr="005C59E4" w:rsidRDefault="00976EF6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2016-11-05~2016-11-08</w:t>
            </w:r>
          </w:p>
        </w:tc>
        <w:tc>
          <w:tcPr>
            <w:tcW w:w="1457" w:type="dxa"/>
          </w:tcPr>
          <w:p w:rsidR="004E074B" w:rsidRDefault="00976EF6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6517B4">
      <w:pPr>
        <w:pStyle w:val="a7"/>
        <w:spacing w:afterLines="50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 w:rsidR="00EC74FA">
        <w:rPr>
          <w:rStyle w:val="a8"/>
        </w:rPr>
        <w:commentReference w:id="4"/>
      </w:r>
    </w:p>
    <w:p w:rsidR="00976EF6" w:rsidRPr="00976EF6" w:rsidRDefault="00976EF6" w:rsidP="00136271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界面的设计美观化，以及功能的串联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4E074B" w:rsidRDefault="00976EF6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完善自己负责的界面设计（二改）</w:t>
            </w:r>
          </w:p>
        </w:tc>
        <w:tc>
          <w:tcPr>
            <w:tcW w:w="2410" w:type="dxa"/>
          </w:tcPr>
          <w:p w:rsidR="00E30B23" w:rsidRPr="005C59E4" w:rsidRDefault="00976EF6" w:rsidP="00944C1D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11-09~2016-11-15</w:t>
            </w:r>
          </w:p>
        </w:tc>
        <w:tc>
          <w:tcPr>
            <w:tcW w:w="1417" w:type="dxa"/>
          </w:tcPr>
          <w:p w:rsidR="00E30B23" w:rsidRPr="005C59E4" w:rsidRDefault="00495E8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C56F57" w:rsidTr="00757293">
        <w:tc>
          <w:tcPr>
            <w:tcW w:w="3085" w:type="dxa"/>
          </w:tcPr>
          <w:p w:rsidR="00C56F57" w:rsidRPr="005C59E4" w:rsidRDefault="00976EF6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编写自己负责界面的思维导图</w:t>
            </w:r>
          </w:p>
        </w:tc>
        <w:tc>
          <w:tcPr>
            <w:tcW w:w="2410" w:type="dxa"/>
          </w:tcPr>
          <w:p w:rsidR="00C56F57" w:rsidRPr="005C59E4" w:rsidRDefault="00976EF6" w:rsidP="00944C1D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2016-7-1</w:t>
            </w:r>
            <w:r>
              <w:rPr>
                <w:rFonts w:hint="eastAsia"/>
                <w:color w:val="0070C0"/>
              </w:rPr>
              <w:t>4</w:t>
            </w:r>
            <w:r w:rsidRPr="005C59E4">
              <w:rPr>
                <w:rFonts w:hint="eastAsia"/>
                <w:color w:val="0070C0"/>
              </w:rPr>
              <w:t>~2016-7-</w:t>
            </w: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1417" w:type="dxa"/>
          </w:tcPr>
          <w:p w:rsidR="00C56F57" w:rsidRPr="005C59E4" w:rsidRDefault="00495E8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:rsidR="00C56F57" w:rsidRPr="005C59E4" w:rsidRDefault="0092202E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36908" w:rsidTr="00757293">
        <w:tc>
          <w:tcPr>
            <w:tcW w:w="3085" w:type="dxa"/>
          </w:tcPr>
          <w:p w:rsidR="00A36908" w:rsidRPr="005C59E4" w:rsidRDefault="00976EF6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讨论界面功能</w:t>
            </w:r>
            <w:r>
              <w:rPr>
                <w:rFonts w:hint="eastAsia"/>
                <w:color w:val="0070C0"/>
              </w:rPr>
              <w:t>的</w:t>
            </w:r>
            <w:r>
              <w:rPr>
                <w:color w:val="0070C0"/>
              </w:rPr>
              <w:t>进一步改动</w:t>
            </w:r>
          </w:p>
        </w:tc>
        <w:tc>
          <w:tcPr>
            <w:tcW w:w="2410" w:type="dxa"/>
          </w:tcPr>
          <w:p w:rsidR="00A36908" w:rsidRPr="005C59E4" w:rsidRDefault="00976EF6" w:rsidP="00454D31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2016-7-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~2016-7-</w:t>
            </w: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1417" w:type="dxa"/>
          </w:tcPr>
          <w:p w:rsidR="00A36908" w:rsidRPr="005C59E4" w:rsidRDefault="00495E8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:rsidR="00A36908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A36908" w:rsidTr="00757293">
        <w:tc>
          <w:tcPr>
            <w:tcW w:w="3085" w:type="dxa"/>
          </w:tcPr>
          <w:p w:rsidR="00A36908" w:rsidRPr="005C59E4" w:rsidRDefault="00A36908" w:rsidP="00976EF6">
            <w:pPr>
              <w:pStyle w:val="a7"/>
              <w:ind w:left="360"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engYi" w:date="2016-07-14T17:2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bookmarkStart w:id="1" w:name="_GoBack"/>
      <w:bookmarkEnd w:id="1"/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06-14T11:18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>
      <w:pPr>
        <w:pStyle w:val="a9"/>
      </w:pPr>
      <w:r>
        <w:rPr>
          <w:rFonts w:hint="eastAsia"/>
        </w:rPr>
        <w:t>责任人：任务的负责人。</w:t>
      </w:r>
    </w:p>
    <w:p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3" w:author="MengYi" w:date="2016-07-14T16:56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4" w:author="MengYi" w:date="2016-07-14T08:40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103" w:rsidRDefault="00C52103" w:rsidP="005E5B1D">
      <w:pPr>
        <w:spacing w:line="240" w:lineRule="auto"/>
      </w:pPr>
      <w:r>
        <w:separator/>
      </w:r>
    </w:p>
  </w:endnote>
  <w:endnote w:type="continuationSeparator" w:id="0">
    <w:p w:rsidR="00C52103" w:rsidRDefault="00C52103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103" w:rsidRDefault="00C52103" w:rsidP="005E5B1D">
      <w:pPr>
        <w:spacing w:line="240" w:lineRule="auto"/>
      </w:pPr>
      <w:r>
        <w:separator/>
      </w:r>
    </w:p>
  </w:footnote>
  <w:footnote w:type="continuationSeparator" w:id="0">
    <w:p w:rsidR="00C52103" w:rsidRDefault="00C52103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95E82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517B4"/>
    <w:rsid w:val="00665917"/>
    <w:rsid w:val="006919ED"/>
    <w:rsid w:val="006C0429"/>
    <w:rsid w:val="00756B72"/>
    <w:rsid w:val="00757293"/>
    <w:rsid w:val="00767314"/>
    <w:rsid w:val="00767623"/>
    <w:rsid w:val="00776533"/>
    <w:rsid w:val="007D10A8"/>
    <w:rsid w:val="007E29A3"/>
    <w:rsid w:val="00851409"/>
    <w:rsid w:val="00863D53"/>
    <w:rsid w:val="00892D60"/>
    <w:rsid w:val="008F778F"/>
    <w:rsid w:val="0092202E"/>
    <w:rsid w:val="00944C1D"/>
    <w:rsid w:val="009759EF"/>
    <w:rsid w:val="00976EF6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2103"/>
    <w:rsid w:val="00C56F57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976EF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976EF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</c:ser>
        <c:marker val="1"/>
        <c:axId val="82518784"/>
        <c:axId val="82520320"/>
      </c:lineChart>
      <c:catAx>
        <c:axId val="82518784"/>
        <c:scaling>
          <c:orientation val="minMax"/>
        </c:scaling>
        <c:axPos val="b"/>
        <c:numFmt formatCode="m/d/yyyy" sourceLinked="1"/>
        <c:tickLblPos val="nextTo"/>
        <c:crossAx val="82520320"/>
        <c:crosses val="autoZero"/>
        <c:auto val="1"/>
        <c:lblAlgn val="ctr"/>
        <c:lblOffset val="100"/>
      </c:catAx>
      <c:valAx>
        <c:axId val="82520320"/>
        <c:scaling>
          <c:orientation val="minMax"/>
        </c:scaling>
        <c:axPos val="l"/>
        <c:majorGridlines/>
        <c:numFmt formatCode="m/d/yyyy" sourceLinked="1"/>
        <c:tickLblPos val="nextTo"/>
        <c:crossAx val="8251878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</c:ser>
        <c:marker val="1"/>
        <c:axId val="82623488"/>
        <c:axId val="82703104"/>
      </c:lineChart>
      <c:dateAx>
        <c:axId val="82623488"/>
        <c:scaling>
          <c:orientation val="minMax"/>
        </c:scaling>
        <c:axPos val="b"/>
        <c:numFmt formatCode="m/d/yyyy" sourceLinked="1"/>
        <c:tickLblPos val="nextTo"/>
        <c:crossAx val="82703104"/>
        <c:crosses val="autoZero"/>
        <c:auto val="1"/>
        <c:lblOffset val="100"/>
        <c:baseTimeUnit val="days"/>
      </c:dateAx>
      <c:valAx>
        <c:axId val="82703104"/>
        <c:scaling>
          <c:orientation val="minMax"/>
        </c:scaling>
        <c:axPos val="l"/>
        <c:majorGridlines/>
        <c:numFmt formatCode="General" sourceLinked="0"/>
        <c:tickLblPos val="nextTo"/>
        <c:crossAx val="82623488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marker val="1"/>
        <c:axId val="82768640"/>
        <c:axId val="82770176"/>
      </c:lineChart>
      <c:catAx>
        <c:axId val="82768640"/>
        <c:scaling>
          <c:orientation val="minMax"/>
        </c:scaling>
        <c:axPos val="b"/>
        <c:numFmt formatCode="General" sourceLinked="1"/>
        <c:tickLblPos val="nextTo"/>
        <c:crossAx val="82770176"/>
        <c:crosses val="autoZero"/>
        <c:auto val="1"/>
        <c:lblAlgn val="ctr"/>
        <c:lblOffset val="100"/>
      </c:catAx>
      <c:valAx>
        <c:axId val="82770176"/>
        <c:scaling>
          <c:orientation val="minMax"/>
        </c:scaling>
        <c:axPos val="l"/>
        <c:majorGridlines/>
        <c:numFmt formatCode="General" sourceLinked="1"/>
        <c:tickLblPos val="nextTo"/>
        <c:crossAx val="827686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</c:ser>
        <c:marker val="1"/>
        <c:axId val="82996224"/>
        <c:axId val="93459200"/>
      </c:lineChart>
      <c:catAx>
        <c:axId val="82996224"/>
        <c:scaling>
          <c:orientation val="minMax"/>
        </c:scaling>
        <c:axPos val="b"/>
        <c:numFmt formatCode="General" sourceLinked="1"/>
        <c:tickLblPos val="nextTo"/>
        <c:crossAx val="93459200"/>
        <c:crosses val="autoZero"/>
        <c:auto val="1"/>
        <c:lblAlgn val="ctr"/>
        <c:lblOffset val="100"/>
      </c:catAx>
      <c:valAx>
        <c:axId val="93459200"/>
        <c:scaling>
          <c:orientation val="minMax"/>
        </c:scaling>
        <c:axPos val="l"/>
        <c:majorGridlines/>
        <c:numFmt formatCode="General" sourceLinked="1"/>
        <c:tickLblPos val="nextTo"/>
        <c:crossAx val="8299622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</c:ser>
        <c:marker val="1"/>
        <c:axId val="93480448"/>
        <c:axId val="93481984"/>
      </c:lineChart>
      <c:catAx>
        <c:axId val="93480448"/>
        <c:scaling>
          <c:orientation val="minMax"/>
        </c:scaling>
        <c:axPos val="b"/>
        <c:tickLblPos val="nextTo"/>
        <c:crossAx val="93481984"/>
        <c:crosses val="autoZero"/>
        <c:auto val="1"/>
        <c:lblAlgn val="ctr"/>
        <c:lblOffset val="100"/>
      </c:catAx>
      <c:valAx>
        <c:axId val="93481984"/>
        <c:scaling>
          <c:orientation val="minMax"/>
        </c:scaling>
        <c:axPos val="l"/>
        <c:majorGridlines/>
        <c:numFmt formatCode="General" sourceLinked="1"/>
        <c:tickLblPos val="nextTo"/>
        <c:crossAx val="934804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</c:ser>
        <c:marker val="1"/>
        <c:axId val="123638144"/>
        <c:axId val="123639680"/>
      </c:lineChart>
      <c:lineChart>
        <c:grouping val="standard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0.30000000000000021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4.0000000000000022E-2</c:v>
                </c:pt>
              </c:numCache>
            </c:numRef>
          </c:val>
        </c:ser>
        <c:marker val="1"/>
        <c:axId val="172872832"/>
        <c:axId val="123641216"/>
      </c:lineChart>
      <c:catAx>
        <c:axId val="123638144"/>
        <c:scaling>
          <c:orientation val="minMax"/>
        </c:scaling>
        <c:axPos val="b"/>
        <c:tickLblPos val="nextTo"/>
        <c:crossAx val="123639680"/>
        <c:crosses val="autoZero"/>
        <c:auto val="1"/>
        <c:lblAlgn val="ctr"/>
        <c:lblOffset val="100"/>
      </c:catAx>
      <c:valAx>
        <c:axId val="123639680"/>
        <c:scaling>
          <c:orientation val="minMax"/>
        </c:scaling>
        <c:axPos val="l"/>
        <c:majorGridlines/>
        <c:numFmt formatCode="General" sourceLinked="0"/>
        <c:tickLblPos val="nextTo"/>
        <c:crossAx val="123638144"/>
        <c:crosses val="autoZero"/>
        <c:crossBetween val="between"/>
      </c:valAx>
      <c:valAx>
        <c:axId val="123641216"/>
        <c:scaling>
          <c:orientation val="minMax"/>
        </c:scaling>
        <c:axPos val="r"/>
        <c:numFmt formatCode="0%" sourceLinked="1"/>
        <c:tickLblPos val="nextTo"/>
        <c:crossAx val="172872832"/>
        <c:crosses val="max"/>
        <c:crossBetween val="between"/>
      </c:valAx>
      <c:catAx>
        <c:axId val="172872832"/>
        <c:scaling>
          <c:orientation val="minMax"/>
        </c:scaling>
        <c:delete val="1"/>
        <c:axPos val="b"/>
        <c:tickLblPos val="none"/>
        <c:crossAx val="123641216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238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User</cp:lastModifiedBy>
  <cp:revision>31</cp:revision>
  <dcterms:created xsi:type="dcterms:W3CDTF">2016-06-14T02:40:00Z</dcterms:created>
  <dcterms:modified xsi:type="dcterms:W3CDTF">2016-11-28T13:26:00Z</dcterms:modified>
</cp:coreProperties>
</file>